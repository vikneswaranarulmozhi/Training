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E7185" w14:textId="6846ECE5" w:rsidR="003D3E10" w:rsidRPr="00B032A9" w:rsidRDefault="00A0060E" w:rsidP="00F93BFA">
      <w:pPr>
        <w:pStyle w:val="Title"/>
        <w:spacing w:after="0"/>
        <w:jc w:val="center"/>
        <w:rPr>
          <w:b/>
          <w:sz w:val="28"/>
          <w:szCs w:val="28"/>
        </w:rPr>
      </w:pPr>
      <w:r w:rsidRPr="00B032A9">
        <w:rPr>
          <w:b/>
          <w:sz w:val="28"/>
          <w:szCs w:val="28"/>
        </w:rPr>
        <w:t>Sai Ram Krishna Chowdary Shakamuri</w:t>
      </w:r>
    </w:p>
    <w:p w14:paraId="0013E13A" w14:textId="77777777" w:rsidR="006A16CF" w:rsidRDefault="003D3E10" w:rsidP="00F93BFA">
      <w:pPr>
        <w:pStyle w:val="Title"/>
        <w:spacing w:after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Pr="003D3E10">
        <w:rPr>
          <w:bCs/>
          <w:sz w:val="24"/>
          <w:szCs w:val="24"/>
        </w:rPr>
        <w:t>203</w:t>
      </w:r>
      <w:r>
        <w:rPr>
          <w:bCs/>
          <w:sz w:val="24"/>
          <w:szCs w:val="24"/>
        </w:rPr>
        <w:t>)</w:t>
      </w:r>
      <w:r w:rsidRPr="003D3E10">
        <w:rPr>
          <w:bCs/>
          <w:sz w:val="24"/>
          <w:szCs w:val="24"/>
        </w:rPr>
        <w:t xml:space="preserve"> 430 2953</w:t>
      </w:r>
      <w:r w:rsidR="00603822">
        <w:rPr>
          <w:bCs/>
          <w:sz w:val="24"/>
          <w:szCs w:val="24"/>
        </w:rPr>
        <w:t xml:space="preserve">           </w:t>
      </w:r>
      <w:r w:rsidR="00247FD2">
        <w:rPr>
          <w:bCs/>
          <w:sz w:val="24"/>
          <w:szCs w:val="24"/>
        </w:rPr>
        <w:t xml:space="preserve"> </w:t>
      </w:r>
    </w:p>
    <w:p w14:paraId="45592B77" w14:textId="10E36E87" w:rsidR="003D3E10" w:rsidRPr="003D3E10" w:rsidRDefault="00B035DA" w:rsidP="00F93BFA">
      <w:pPr>
        <w:pStyle w:val="Title"/>
        <w:spacing w:after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srk.shakamuri@gmail.com</w:t>
      </w:r>
    </w:p>
    <w:p w14:paraId="79305687" w14:textId="0A93E5A6" w:rsidR="00965440" w:rsidRPr="00B032A9" w:rsidRDefault="00965440" w:rsidP="00F93BFA">
      <w:pPr>
        <w:pStyle w:val="Heading1"/>
        <w:spacing w:before="0" w:after="0"/>
        <w:jc w:val="both"/>
        <w:rPr>
          <w:sz w:val="24"/>
          <w:szCs w:val="24"/>
        </w:rPr>
      </w:pPr>
      <w:r w:rsidRPr="00B032A9">
        <w:rPr>
          <w:sz w:val="24"/>
          <w:szCs w:val="24"/>
        </w:rPr>
        <w:t>Objective</w:t>
      </w:r>
    </w:p>
    <w:p w14:paraId="35E69A0A" w14:textId="0F4364CA" w:rsidR="0096267E" w:rsidRPr="00B032A9" w:rsidRDefault="0096267E" w:rsidP="00D41493">
      <w:pPr>
        <w:spacing w:after="120"/>
        <w:jc w:val="both"/>
        <w:rPr>
          <w:sz w:val="20"/>
          <w:szCs w:val="20"/>
        </w:rPr>
      </w:pPr>
      <w:r w:rsidRPr="00B032A9">
        <w:rPr>
          <w:sz w:val="20"/>
          <w:szCs w:val="20"/>
        </w:rPr>
        <w:t xml:space="preserve">Recent Graduate student and fast learning professional </w:t>
      </w:r>
      <w:r w:rsidR="002324B5" w:rsidRPr="00B032A9">
        <w:rPr>
          <w:sz w:val="20"/>
          <w:szCs w:val="20"/>
        </w:rPr>
        <w:t>with</w:t>
      </w:r>
      <w:r w:rsidRPr="00B032A9">
        <w:rPr>
          <w:sz w:val="20"/>
          <w:szCs w:val="20"/>
        </w:rPr>
        <w:t xml:space="preserve"> sound knowledge </w:t>
      </w:r>
      <w:r w:rsidR="002324B5" w:rsidRPr="00B032A9">
        <w:rPr>
          <w:sz w:val="20"/>
          <w:szCs w:val="20"/>
        </w:rPr>
        <w:t>in</w:t>
      </w:r>
      <w:r w:rsidRPr="00B032A9">
        <w:rPr>
          <w:sz w:val="20"/>
          <w:szCs w:val="20"/>
        </w:rPr>
        <w:t xml:space="preserve"> diverse computer science concepts looking for</w:t>
      </w:r>
      <w:r w:rsidR="00216189">
        <w:rPr>
          <w:sz w:val="20"/>
          <w:szCs w:val="20"/>
        </w:rPr>
        <w:t xml:space="preserve"> </w:t>
      </w:r>
      <w:r w:rsidRPr="00B032A9">
        <w:rPr>
          <w:sz w:val="20"/>
          <w:szCs w:val="20"/>
        </w:rPr>
        <w:t>a new challenge that allows me to leverage my academic knowledge</w:t>
      </w:r>
      <w:r w:rsidR="00A0060E" w:rsidRPr="00B032A9">
        <w:rPr>
          <w:sz w:val="20"/>
          <w:szCs w:val="20"/>
        </w:rPr>
        <w:t xml:space="preserve"> </w:t>
      </w:r>
      <w:r w:rsidRPr="00B032A9">
        <w:rPr>
          <w:sz w:val="20"/>
          <w:szCs w:val="20"/>
        </w:rPr>
        <w:t>and interpersonal skills.</w:t>
      </w:r>
    </w:p>
    <w:p w14:paraId="6E54677A" w14:textId="6343EB35" w:rsidR="00071AA5" w:rsidRPr="00103203" w:rsidRDefault="008F0076" w:rsidP="00F93BFA">
      <w:pPr>
        <w:pStyle w:val="Heading1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Primary</w:t>
      </w:r>
      <w:r w:rsidR="00787B6A" w:rsidRPr="00B032A9">
        <w:rPr>
          <w:sz w:val="24"/>
          <w:szCs w:val="24"/>
        </w:rPr>
        <w:t xml:space="preserve"> Skills</w:t>
      </w:r>
    </w:p>
    <w:p w14:paraId="1D318D5F" w14:textId="36113823" w:rsidR="00DE0F46" w:rsidRDefault="00DE0F46" w:rsidP="00F93BFA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</w:rPr>
      </w:pPr>
      <w:r w:rsidRPr="00103203">
        <w:rPr>
          <w:rFonts w:asciiTheme="minorHAnsi" w:hAnsiTheme="minorHAnsi"/>
          <w:b/>
          <w:bCs/>
        </w:rPr>
        <w:t xml:space="preserve">Programming languages: </w:t>
      </w:r>
      <w:r w:rsidRPr="00103203">
        <w:rPr>
          <w:rFonts w:asciiTheme="minorHAnsi" w:hAnsiTheme="minorHAnsi"/>
        </w:rPr>
        <w:t>C, C++</w:t>
      </w:r>
      <w:r w:rsidR="00335B07">
        <w:rPr>
          <w:rFonts w:asciiTheme="minorHAnsi" w:hAnsiTheme="minorHAnsi"/>
        </w:rPr>
        <w:t xml:space="preserve"> and </w:t>
      </w:r>
      <w:r w:rsidRPr="00103203">
        <w:rPr>
          <w:rFonts w:asciiTheme="minorHAnsi" w:hAnsiTheme="minorHAnsi"/>
        </w:rPr>
        <w:t>Java</w:t>
      </w:r>
    </w:p>
    <w:p w14:paraId="3BCFEA89" w14:textId="7D4DC560" w:rsidR="00CB3F9E" w:rsidRPr="00455C45" w:rsidRDefault="00103203" w:rsidP="00455C45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</w:rPr>
      </w:pPr>
      <w:r w:rsidRPr="00103203">
        <w:rPr>
          <w:rFonts w:asciiTheme="minorHAnsi" w:hAnsiTheme="minorHAnsi"/>
          <w:b/>
          <w:bCs/>
        </w:rPr>
        <w:t>Web</w:t>
      </w:r>
      <w:r w:rsidR="00506BFF" w:rsidRPr="00103203">
        <w:rPr>
          <w:rFonts w:asciiTheme="minorHAnsi" w:hAnsiTheme="minorHAnsi"/>
          <w:b/>
          <w:bCs/>
        </w:rPr>
        <w:t xml:space="preserve"> technologies</w:t>
      </w:r>
      <w:r w:rsidR="00DE0F46">
        <w:rPr>
          <w:rFonts w:asciiTheme="minorHAnsi" w:hAnsiTheme="minorHAnsi"/>
          <w:b/>
          <w:bCs/>
        </w:rPr>
        <w:t xml:space="preserve"> and Frameworks</w:t>
      </w:r>
      <w:r w:rsidRPr="00103203">
        <w:rPr>
          <w:rFonts w:asciiTheme="minorHAnsi" w:hAnsiTheme="minorHAnsi"/>
          <w:b/>
          <w:bCs/>
        </w:rPr>
        <w:t xml:space="preserve">: </w:t>
      </w:r>
      <w:r w:rsidR="00506BFF" w:rsidRPr="00103203">
        <w:rPr>
          <w:rFonts w:asciiTheme="minorHAnsi" w:hAnsiTheme="minorHAnsi"/>
        </w:rPr>
        <w:t>HTML, CSS, JavaScript</w:t>
      </w:r>
      <w:r w:rsidR="006A2347">
        <w:rPr>
          <w:rFonts w:asciiTheme="minorHAnsi" w:hAnsiTheme="minorHAnsi"/>
        </w:rPr>
        <w:t xml:space="preserve">, </w:t>
      </w:r>
      <w:r w:rsidR="00506BFF" w:rsidRPr="00103203">
        <w:rPr>
          <w:rFonts w:asciiTheme="minorHAnsi" w:hAnsiTheme="minorHAnsi"/>
        </w:rPr>
        <w:t>PHP</w:t>
      </w:r>
      <w:r w:rsidR="006A2347">
        <w:rPr>
          <w:rFonts w:asciiTheme="minorHAnsi" w:hAnsiTheme="minorHAnsi"/>
        </w:rPr>
        <w:t>, MVC and Spring</w:t>
      </w:r>
    </w:p>
    <w:p w14:paraId="07D5DC36" w14:textId="2EC12407" w:rsidR="00F239F6" w:rsidRPr="00103203" w:rsidRDefault="00103203" w:rsidP="00F93BFA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  <w:color w:val="404040" w:themeColor="text1" w:themeTint="BF"/>
        </w:rPr>
      </w:pPr>
      <w:r w:rsidRPr="00103203">
        <w:rPr>
          <w:rFonts w:asciiTheme="minorHAnsi" w:hAnsiTheme="minorHAnsi"/>
          <w:b/>
          <w:bCs/>
          <w:color w:val="404040" w:themeColor="text1" w:themeTint="BF"/>
        </w:rPr>
        <w:t>IDE Tools:</w:t>
      </w:r>
      <w:r w:rsidR="00F239F6" w:rsidRPr="00103203">
        <w:rPr>
          <w:rFonts w:asciiTheme="minorHAnsi" w:hAnsiTheme="minorHAnsi"/>
          <w:b/>
          <w:bCs/>
          <w:color w:val="404040" w:themeColor="text1" w:themeTint="BF"/>
        </w:rPr>
        <w:t xml:space="preserve"> </w:t>
      </w:r>
      <w:r w:rsidR="00F239F6" w:rsidRPr="00103203">
        <w:rPr>
          <w:rFonts w:asciiTheme="minorHAnsi" w:hAnsiTheme="minorHAnsi"/>
        </w:rPr>
        <w:t xml:space="preserve">Eclipse, Code blocks, </w:t>
      </w:r>
      <w:r w:rsidR="00455C45" w:rsidRPr="00103203">
        <w:rPr>
          <w:rFonts w:asciiTheme="minorHAnsi" w:hAnsiTheme="minorHAnsi"/>
        </w:rPr>
        <w:t>Virtual Box</w:t>
      </w:r>
      <w:r w:rsidRPr="00103203">
        <w:rPr>
          <w:rFonts w:asciiTheme="minorHAnsi" w:hAnsiTheme="minorHAnsi"/>
        </w:rPr>
        <w:t xml:space="preserve"> </w:t>
      </w:r>
      <w:r w:rsidR="002F1578" w:rsidRPr="00103203">
        <w:rPr>
          <w:rFonts w:asciiTheme="minorHAnsi" w:hAnsiTheme="minorHAnsi"/>
        </w:rPr>
        <w:t xml:space="preserve">and </w:t>
      </w:r>
      <w:r w:rsidR="00455C45" w:rsidRPr="00103203">
        <w:rPr>
          <w:rFonts w:asciiTheme="minorHAnsi" w:hAnsiTheme="minorHAnsi"/>
        </w:rPr>
        <w:t>Net Beans</w:t>
      </w:r>
    </w:p>
    <w:p w14:paraId="003D1CDA" w14:textId="68F85D80" w:rsidR="00216189" w:rsidRPr="00103203" w:rsidRDefault="00F239F6" w:rsidP="00F93BFA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  <w:color w:val="404040" w:themeColor="text1" w:themeTint="BF"/>
        </w:rPr>
      </w:pPr>
      <w:r w:rsidRPr="00103203">
        <w:rPr>
          <w:rFonts w:asciiTheme="minorHAnsi" w:hAnsiTheme="minorHAnsi"/>
          <w:b/>
          <w:bCs/>
        </w:rPr>
        <w:t>Database</w:t>
      </w:r>
      <w:r w:rsidR="00103203" w:rsidRPr="00103203">
        <w:rPr>
          <w:rFonts w:asciiTheme="minorHAnsi" w:hAnsiTheme="minorHAnsi"/>
          <w:b/>
          <w:bCs/>
        </w:rPr>
        <w:t xml:space="preserve">: </w:t>
      </w:r>
      <w:r w:rsidRPr="00103203">
        <w:rPr>
          <w:rFonts w:asciiTheme="minorHAnsi" w:hAnsiTheme="minorHAnsi"/>
        </w:rPr>
        <w:t>MS Access</w:t>
      </w:r>
      <w:r w:rsidR="002F1578" w:rsidRPr="00103203">
        <w:rPr>
          <w:rFonts w:asciiTheme="minorHAnsi" w:hAnsiTheme="minorHAnsi"/>
        </w:rPr>
        <w:t xml:space="preserve"> and</w:t>
      </w:r>
      <w:r w:rsidRPr="00103203">
        <w:rPr>
          <w:rFonts w:asciiTheme="minorHAnsi" w:hAnsiTheme="minorHAnsi"/>
        </w:rPr>
        <w:t xml:space="preserve"> MySQL</w:t>
      </w:r>
    </w:p>
    <w:p w14:paraId="7694B2B5" w14:textId="3AABBE69" w:rsidR="00103203" w:rsidRPr="006A2347" w:rsidRDefault="00103203" w:rsidP="00D41493">
      <w:pPr>
        <w:pStyle w:val="ListParagraph"/>
        <w:numPr>
          <w:ilvl w:val="0"/>
          <w:numId w:val="18"/>
        </w:numPr>
        <w:spacing w:after="120"/>
        <w:jc w:val="both"/>
        <w:rPr>
          <w:rFonts w:asciiTheme="minorHAnsi" w:hAnsiTheme="minorHAnsi"/>
          <w:b/>
          <w:bCs/>
          <w:color w:val="404040" w:themeColor="text1" w:themeTint="BF"/>
        </w:rPr>
      </w:pPr>
      <w:r w:rsidRPr="00103203">
        <w:rPr>
          <w:rFonts w:asciiTheme="minorHAnsi" w:hAnsiTheme="minorHAnsi"/>
          <w:b/>
          <w:bCs/>
          <w:szCs w:val="30"/>
          <w:shd w:val="clear" w:color="auto" w:fill="FFFFFF"/>
        </w:rPr>
        <w:t xml:space="preserve">Computer science fundamentals: </w:t>
      </w:r>
      <w:r w:rsidRPr="00103203">
        <w:rPr>
          <w:rFonts w:asciiTheme="minorHAnsi" w:hAnsiTheme="minorHAnsi"/>
          <w:szCs w:val="30"/>
          <w:shd w:val="clear" w:color="auto" w:fill="FFFFFF"/>
        </w:rPr>
        <w:t>Data Structures, Algorithms and OOPS</w:t>
      </w:r>
      <w:r w:rsidRPr="00103203">
        <w:rPr>
          <w:rFonts w:asciiTheme="minorHAnsi" w:hAnsiTheme="minorHAnsi"/>
          <w:b/>
          <w:bCs/>
          <w:szCs w:val="30"/>
          <w:shd w:val="clear" w:color="auto" w:fill="FFFFFF"/>
        </w:rPr>
        <w:t xml:space="preserve"> </w:t>
      </w:r>
      <w:r w:rsidR="003F0ECA" w:rsidRPr="003F0ECA">
        <w:rPr>
          <w:rFonts w:asciiTheme="minorHAnsi" w:hAnsiTheme="minorHAnsi"/>
          <w:szCs w:val="30"/>
          <w:shd w:val="clear" w:color="auto" w:fill="FFFFFF"/>
        </w:rPr>
        <w:t>Concepts</w:t>
      </w:r>
    </w:p>
    <w:p w14:paraId="69B4A533" w14:textId="528FC525" w:rsidR="006A2347" w:rsidRPr="00103203" w:rsidRDefault="006A2347" w:rsidP="00D41493">
      <w:pPr>
        <w:pStyle w:val="ListParagraph"/>
        <w:numPr>
          <w:ilvl w:val="0"/>
          <w:numId w:val="18"/>
        </w:numPr>
        <w:spacing w:after="120"/>
        <w:jc w:val="both"/>
        <w:rPr>
          <w:rFonts w:asciiTheme="minorHAnsi" w:hAnsiTheme="minorHAnsi"/>
          <w:b/>
          <w:bCs/>
          <w:color w:val="404040" w:themeColor="text1" w:themeTint="BF"/>
        </w:rPr>
      </w:pPr>
      <w:r>
        <w:rPr>
          <w:rFonts w:asciiTheme="minorHAnsi" w:hAnsiTheme="minorHAnsi"/>
          <w:b/>
          <w:bCs/>
          <w:szCs w:val="30"/>
          <w:shd w:val="clear" w:color="auto" w:fill="FFFFFF"/>
        </w:rPr>
        <w:t>Methodologies:</w:t>
      </w:r>
      <w:r>
        <w:rPr>
          <w:rFonts w:asciiTheme="minorHAnsi" w:hAnsiTheme="minorHAnsi"/>
          <w:b/>
          <w:bCs/>
          <w:color w:val="404040" w:themeColor="text1" w:themeTint="BF"/>
        </w:rPr>
        <w:t xml:space="preserve"> </w:t>
      </w:r>
      <w:r>
        <w:rPr>
          <w:rFonts w:asciiTheme="minorHAnsi" w:hAnsiTheme="minorHAnsi"/>
          <w:color w:val="404040" w:themeColor="text1" w:themeTint="BF"/>
        </w:rPr>
        <w:t>Agile/SCRUM, Waterfall and SDLC</w:t>
      </w:r>
    </w:p>
    <w:p w14:paraId="22546E85" w14:textId="77F55643" w:rsidR="00787B6A" w:rsidRPr="00B032A9" w:rsidRDefault="007840B2" w:rsidP="00F93BFA">
      <w:pPr>
        <w:pStyle w:val="Heading1"/>
        <w:spacing w:before="0" w:after="0"/>
        <w:jc w:val="both"/>
        <w:rPr>
          <w:sz w:val="24"/>
          <w:szCs w:val="24"/>
        </w:rPr>
      </w:pPr>
      <w:r w:rsidRPr="00B032A9">
        <w:rPr>
          <w:sz w:val="24"/>
          <w:szCs w:val="24"/>
        </w:rPr>
        <w:t>Experience</w:t>
      </w:r>
    </w:p>
    <w:p w14:paraId="428FF115" w14:textId="25F4C22A" w:rsidR="00455C45" w:rsidRDefault="00455C45" w:rsidP="00F93BFA">
      <w:pPr>
        <w:spacing w:after="0"/>
        <w:jc w:val="both"/>
        <w:rPr>
          <w:b/>
          <w:bCs/>
        </w:rPr>
      </w:pPr>
      <w:r>
        <w:rPr>
          <w:b/>
          <w:bCs/>
        </w:rPr>
        <w:t>Trainee</w:t>
      </w:r>
    </w:p>
    <w:p w14:paraId="27208756" w14:textId="3F9FF6D6" w:rsidR="00455C45" w:rsidRDefault="00455C45" w:rsidP="00F93BFA">
      <w:pPr>
        <w:spacing w:after="0"/>
        <w:jc w:val="both"/>
        <w:rPr>
          <w:b/>
          <w:bCs/>
        </w:rPr>
      </w:pPr>
      <w:r>
        <w:rPr>
          <w:b/>
          <w:bCs/>
        </w:rPr>
        <w:t>Hexaware Technologies Inc.</w:t>
      </w:r>
    </w:p>
    <w:p w14:paraId="39C98985" w14:textId="77777777" w:rsidR="00455C45" w:rsidRPr="00455C45" w:rsidRDefault="00455C45" w:rsidP="00455C45">
      <w:pPr>
        <w:pStyle w:val="ListParagraph"/>
        <w:numPr>
          <w:ilvl w:val="0"/>
          <w:numId w:val="25"/>
        </w:numPr>
        <w:ind w:left="360"/>
        <w:jc w:val="both"/>
        <w:rPr>
          <w:b/>
          <w:bCs/>
        </w:rPr>
      </w:pPr>
      <w:bookmarkStart w:id="0" w:name="_GoBack"/>
      <w:bookmarkEnd w:id="0"/>
    </w:p>
    <w:p w14:paraId="751470E4" w14:textId="4E34224A" w:rsidR="00AF15A0" w:rsidRPr="008F0076" w:rsidRDefault="00A0060E" w:rsidP="00F93BFA">
      <w:pPr>
        <w:spacing w:after="0"/>
        <w:jc w:val="both"/>
        <w:rPr>
          <w:b/>
          <w:bCs/>
        </w:rPr>
      </w:pPr>
      <w:r w:rsidRPr="008F0076">
        <w:rPr>
          <w:b/>
          <w:bCs/>
        </w:rPr>
        <w:t>W</w:t>
      </w:r>
      <w:r w:rsidR="008F0076">
        <w:rPr>
          <w:b/>
          <w:bCs/>
        </w:rPr>
        <w:t>eb Developer Frontend</w:t>
      </w:r>
    </w:p>
    <w:p w14:paraId="3C5717EB" w14:textId="3D4FBD3E" w:rsidR="00B73449" w:rsidRPr="008F0076" w:rsidRDefault="008F0076" w:rsidP="00F93BFA">
      <w:pPr>
        <w:spacing w:after="0"/>
        <w:jc w:val="both"/>
        <w:rPr>
          <w:b/>
          <w:bCs/>
        </w:rPr>
      </w:pPr>
      <w:r w:rsidRPr="008F0076">
        <w:rPr>
          <w:b/>
          <w:bCs/>
        </w:rPr>
        <w:t>T</w:t>
      </w:r>
      <w:r>
        <w:rPr>
          <w:b/>
          <w:bCs/>
        </w:rPr>
        <w:t>houghts Green Technologies</w:t>
      </w:r>
      <w:r w:rsidR="008651A1" w:rsidRPr="008F0076">
        <w:rPr>
          <w:b/>
          <w:bCs/>
        </w:rPr>
        <w:t xml:space="preserve"> </w:t>
      </w:r>
      <w:r w:rsidR="00AF15A0" w:rsidRPr="008F0076">
        <w:rPr>
          <w:b/>
          <w:bCs/>
        </w:rPr>
        <w:t xml:space="preserve">                                                                                                       </w:t>
      </w:r>
      <w:r w:rsidR="003F0ECA">
        <w:rPr>
          <w:b/>
          <w:bCs/>
        </w:rPr>
        <w:t xml:space="preserve">    </w:t>
      </w:r>
      <w:r w:rsidR="001601CE">
        <w:rPr>
          <w:b/>
          <w:bCs/>
        </w:rPr>
        <w:t xml:space="preserve">       </w:t>
      </w:r>
      <w:r w:rsidR="00A0060E" w:rsidRPr="008F0076">
        <w:rPr>
          <w:b/>
          <w:bCs/>
        </w:rPr>
        <w:t>Jun</w:t>
      </w:r>
      <w:r w:rsidR="008651A1" w:rsidRPr="008F0076">
        <w:rPr>
          <w:b/>
          <w:bCs/>
        </w:rPr>
        <w:t xml:space="preserve"> 201</w:t>
      </w:r>
      <w:r w:rsidR="00A0060E" w:rsidRPr="008F0076">
        <w:rPr>
          <w:b/>
          <w:bCs/>
        </w:rPr>
        <w:t>6</w:t>
      </w:r>
      <w:r w:rsidR="008651A1" w:rsidRPr="008F0076">
        <w:rPr>
          <w:b/>
          <w:bCs/>
        </w:rPr>
        <w:t xml:space="preserve"> – </w:t>
      </w:r>
      <w:r w:rsidR="00A0060E" w:rsidRPr="008F0076">
        <w:rPr>
          <w:b/>
          <w:bCs/>
        </w:rPr>
        <w:t>D</w:t>
      </w:r>
      <w:r>
        <w:rPr>
          <w:b/>
          <w:bCs/>
        </w:rPr>
        <w:t>ec</w:t>
      </w:r>
      <w:r w:rsidR="00A0060E" w:rsidRPr="008F0076">
        <w:rPr>
          <w:b/>
          <w:bCs/>
        </w:rPr>
        <w:t xml:space="preserve"> 2016</w:t>
      </w:r>
    </w:p>
    <w:p w14:paraId="2AB38267" w14:textId="77777777" w:rsidR="004D726B" w:rsidRPr="00216189" w:rsidRDefault="004D726B" w:rsidP="004D726B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</w:rPr>
      </w:pPr>
      <w:r w:rsidRPr="00216189">
        <w:rPr>
          <w:rFonts w:asciiTheme="minorHAnsi" w:hAnsiTheme="minorHAnsi"/>
        </w:rPr>
        <w:t xml:space="preserve">Build and manage websites using </w:t>
      </w:r>
      <w:r>
        <w:rPr>
          <w:rFonts w:asciiTheme="minorHAnsi" w:hAnsiTheme="minorHAnsi"/>
        </w:rPr>
        <w:t>HTML, CSS, JavaScript and Java.</w:t>
      </w:r>
    </w:p>
    <w:p w14:paraId="439E6EA7" w14:textId="77777777" w:rsidR="004D726B" w:rsidRDefault="004D726B" w:rsidP="004D726B">
      <w:pPr>
        <w:pStyle w:val="ListParagraph"/>
        <w:numPr>
          <w:ilvl w:val="0"/>
          <w:numId w:val="20"/>
        </w:numPr>
        <w:spacing w:after="100" w:afterAutospacing="1"/>
        <w:jc w:val="both"/>
        <w:rPr>
          <w:rFonts w:asciiTheme="minorHAnsi" w:hAnsiTheme="minorHAnsi"/>
        </w:rPr>
      </w:pPr>
      <w:r w:rsidRPr="00216189">
        <w:rPr>
          <w:rFonts w:asciiTheme="minorHAnsi" w:hAnsiTheme="minorHAnsi"/>
        </w:rPr>
        <w:t>Worked with designers and back-end developers to implement and improve websites</w:t>
      </w:r>
      <w:r>
        <w:rPr>
          <w:rFonts w:asciiTheme="minorHAnsi" w:hAnsiTheme="minorHAnsi"/>
        </w:rPr>
        <w:t>.</w:t>
      </w:r>
    </w:p>
    <w:p w14:paraId="3007D037" w14:textId="77777777" w:rsidR="004D726B" w:rsidRDefault="004D726B" w:rsidP="004D726B">
      <w:pPr>
        <w:pStyle w:val="ListParagraph"/>
        <w:numPr>
          <w:ilvl w:val="0"/>
          <w:numId w:val="20"/>
        </w:numPr>
        <w:spacing w:after="100" w:afterAutospacing="1"/>
        <w:rPr>
          <w:rFonts w:asciiTheme="minorHAnsi" w:hAnsiTheme="minorHAnsi"/>
        </w:rPr>
      </w:pPr>
      <w:r w:rsidRPr="00EB4A14">
        <w:rPr>
          <w:rFonts w:asciiTheme="minorHAnsi" w:hAnsiTheme="minorHAnsi"/>
        </w:rPr>
        <w:t>Tested front-end code in multiple browsers to ensure cross-browser compat</w:t>
      </w:r>
      <w:r>
        <w:rPr>
          <w:rFonts w:asciiTheme="minorHAnsi" w:hAnsiTheme="minorHAnsi"/>
        </w:rPr>
        <w:t>i</w:t>
      </w:r>
      <w:r w:rsidRPr="00EB4A14">
        <w:rPr>
          <w:rFonts w:asciiTheme="minorHAnsi" w:hAnsiTheme="minorHAnsi"/>
        </w:rPr>
        <w:t>bility.</w:t>
      </w:r>
    </w:p>
    <w:p w14:paraId="36CB95C3" w14:textId="77777777" w:rsidR="004D726B" w:rsidRPr="009C271C" w:rsidRDefault="004D726B" w:rsidP="00D41493">
      <w:pPr>
        <w:numPr>
          <w:ilvl w:val="0"/>
          <w:numId w:val="20"/>
        </w:numPr>
        <w:shd w:val="clear" w:color="auto" w:fill="FFFFFF"/>
        <w:spacing w:before="100" w:beforeAutospacing="1" w:after="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9C271C">
        <w:rPr>
          <w:rFonts w:eastAsia="Times New Roman" w:cs="Times New Roman"/>
          <w:color w:val="000000"/>
          <w:sz w:val="20"/>
          <w:szCs w:val="20"/>
          <w:lang w:eastAsia="en-US"/>
        </w:rPr>
        <w:t>Help develop and follow best practices and development standards</w:t>
      </w:r>
    </w:p>
    <w:p w14:paraId="3B3D3421" w14:textId="77777777" w:rsidR="004D726B" w:rsidRPr="009C271C" w:rsidRDefault="004D726B" w:rsidP="00D41493">
      <w:pPr>
        <w:numPr>
          <w:ilvl w:val="0"/>
          <w:numId w:val="20"/>
        </w:numPr>
        <w:shd w:val="clear" w:color="auto" w:fill="FFFFFF"/>
        <w:spacing w:after="12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9C271C">
        <w:rPr>
          <w:rFonts w:eastAsia="Times New Roman" w:cs="Times New Roman"/>
          <w:color w:val="000000"/>
          <w:sz w:val="20"/>
          <w:szCs w:val="20"/>
          <w:lang w:eastAsia="en-US"/>
        </w:rPr>
        <w:t>Performs other related duties as assigne</w:t>
      </w:r>
      <w:r>
        <w:rPr>
          <w:rFonts w:eastAsia="Times New Roman" w:cs="Times New Roman"/>
          <w:color w:val="000000"/>
          <w:sz w:val="20"/>
          <w:szCs w:val="20"/>
          <w:lang w:eastAsia="en-US"/>
        </w:rPr>
        <w:t>d.</w:t>
      </w:r>
    </w:p>
    <w:p w14:paraId="183F9477" w14:textId="67C1621E" w:rsidR="00971254" w:rsidRPr="00B032A9" w:rsidRDefault="00A044A4" w:rsidP="00F93BFA">
      <w:pPr>
        <w:pStyle w:val="Heading1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Academic </w:t>
      </w:r>
      <w:r w:rsidR="007840B2" w:rsidRPr="00B032A9">
        <w:rPr>
          <w:sz w:val="24"/>
          <w:szCs w:val="24"/>
        </w:rPr>
        <w:t>Projects</w:t>
      </w:r>
    </w:p>
    <w:p w14:paraId="20CC0F64" w14:textId="2C65CB0E" w:rsidR="007A6756" w:rsidRPr="00216189" w:rsidRDefault="007A6756" w:rsidP="00F93BFA">
      <w:pPr>
        <w:spacing w:after="0"/>
        <w:jc w:val="both"/>
        <w:rPr>
          <w:rFonts w:asciiTheme="majorHAnsi" w:hAnsiTheme="majorHAnsi"/>
          <w:b/>
          <w:bCs/>
        </w:rPr>
      </w:pPr>
      <w:r w:rsidRPr="00216189">
        <w:rPr>
          <w:rFonts w:asciiTheme="majorHAnsi" w:hAnsiTheme="majorHAnsi"/>
          <w:b/>
          <w:bCs/>
        </w:rPr>
        <w:t>Privacy-Preserving Multi-Keyword Ranked Search over Encrypted Cloud Data</w:t>
      </w:r>
    </w:p>
    <w:p w14:paraId="029F46F7" w14:textId="3C914E34" w:rsidR="00B6186B" w:rsidRPr="004E4E99" w:rsidRDefault="004E4E99" w:rsidP="00F93BFA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</w:rPr>
      </w:pPr>
      <w:r w:rsidRPr="004E4E99">
        <w:rPr>
          <w:rFonts w:asciiTheme="minorHAnsi" w:hAnsiTheme="minorHAnsi"/>
        </w:rPr>
        <w:t>Designed a webpage where Admin/User can register and login</w:t>
      </w:r>
      <w:r w:rsidR="002F1578" w:rsidRPr="004E4E99">
        <w:rPr>
          <w:rFonts w:asciiTheme="minorHAnsi" w:hAnsiTheme="minorHAnsi"/>
        </w:rPr>
        <w:t xml:space="preserve">. </w:t>
      </w:r>
      <w:r w:rsidR="00B6186B" w:rsidRPr="004E4E99">
        <w:rPr>
          <w:rFonts w:asciiTheme="minorHAnsi" w:hAnsiTheme="minorHAnsi"/>
        </w:rPr>
        <w:t xml:space="preserve">Admin uploads file </w:t>
      </w:r>
      <w:r w:rsidR="002E2F18">
        <w:rPr>
          <w:rFonts w:asciiTheme="minorHAnsi" w:hAnsiTheme="minorHAnsi"/>
        </w:rPr>
        <w:t>by</w:t>
      </w:r>
      <w:r w:rsidR="00B6186B" w:rsidRPr="004E4E99">
        <w:rPr>
          <w:rFonts w:asciiTheme="minorHAnsi" w:hAnsiTheme="minorHAnsi"/>
        </w:rPr>
        <w:t xml:space="preserve"> encrypti</w:t>
      </w:r>
      <w:r w:rsidR="002E2F18">
        <w:rPr>
          <w:rFonts w:asciiTheme="minorHAnsi" w:hAnsiTheme="minorHAnsi"/>
        </w:rPr>
        <w:t>ng</w:t>
      </w:r>
      <w:r w:rsidR="00B6186B" w:rsidRPr="004E4E99">
        <w:rPr>
          <w:rFonts w:asciiTheme="minorHAnsi" w:hAnsiTheme="minorHAnsi"/>
        </w:rPr>
        <w:t xml:space="preserve"> using RSA algorithm.</w:t>
      </w:r>
    </w:p>
    <w:p w14:paraId="75061E7D" w14:textId="750AD248" w:rsidR="00B032A9" w:rsidRPr="004E4E99" w:rsidRDefault="00B6186B" w:rsidP="00F93BFA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</w:rPr>
      </w:pPr>
      <w:r w:rsidRPr="004E4E99">
        <w:rPr>
          <w:rFonts w:asciiTheme="minorHAnsi" w:hAnsiTheme="minorHAnsi"/>
        </w:rPr>
        <w:t>User will search file with</w:t>
      </w:r>
      <w:r w:rsidR="004E4E99" w:rsidRPr="004E4E99">
        <w:rPr>
          <w:rFonts w:asciiTheme="minorHAnsi" w:hAnsiTheme="minorHAnsi"/>
        </w:rPr>
        <w:t xml:space="preserve"> relevant</w:t>
      </w:r>
      <w:r w:rsidRPr="004E4E99">
        <w:rPr>
          <w:rFonts w:asciiTheme="minorHAnsi" w:hAnsiTheme="minorHAnsi"/>
        </w:rPr>
        <w:t xml:space="preserve"> keyword and requests Admin for the key to decrypt </w:t>
      </w:r>
      <w:r w:rsidR="004E4E99" w:rsidRPr="004E4E99">
        <w:rPr>
          <w:rFonts w:asciiTheme="minorHAnsi" w:hAnsiTheme="minorHAnsi"/>
        </w:rPr>
        <w:t>the file</w:t>
      </w:r>
      <w:r w:rsidR="002F1578" w:rsidRPr="004E4E99">
        <w:rPr>
          <w:rFonts w:asciiTheme="minorHAnsi" w:hAnsiTheme="minorHAnsi"/>
        </w:rPr>
        <w:t xml:space="preserve">. </w:t>
      </w:r>
      <w:r w:rsidR="00B032A9" w:rsidRPr="004E4E99">
        <w:rPr>
          <w:rFonts w:asciiTheme="minorHAnsi" w:hAnsiTheme="minorHAnsi"/>
        </w:rPr>
        <w:t>The key is sent to their respective email id for security purposes</w:t>
      </w:r>
      <w:r w:rsidR="002E2F18">
        <w:rPr>
          <w:rFonts w:asciiTheme="minorHAnsi" w:hAnsiTheme="minorHAnsi"/>
        </w:rPr>
        <w:t xml:space="preserve">. Developed using </w:t>
      </w:r>
      <w:r w:rsidR="00455C45">
        <w:rPr>
          <w:rFonts w:asciiTheme="minorHAnsi" w:hAnsiTheme="minorHAnsi"/>
        </w:rPr>
        <w:t>Net Beans</w:t>
      </w:r>
      <w:r w:rsidR="002E2F18">
        <w:rPr>
          <w:rFonts w:asciiTheme="minorHAnsi" w:hAnsiTheme="minorHAnsi"/>
        </w:rPr>
        <w:t>, Java EE and MySQL.</w:t>
      </w:r>
    </w:p>
    <w:p w14:paraId="54FD076B" w14:textId="00903D74" w:rsidR="007A6756" w:rsidRPr="00216189" w:rsidRDefault="007A6756" w:rsidP="00F93BFA">
      <w:pPr>
        <w:spacing w:after="0"/>
        <w:jc w:val="both"/>
        <w:rPr>
          <w:rFonts w:asciiTheme="majorHAnsi" w:hAnsiTheme="majorHAnsi"/>
          <w:b/>
          <w:bCs/>
        </w:rPr>
      </w:pPr>
      <w:r w:rsidRPr="00216189">
        <w:rPr>
          <w:rFonts w:asciiTheme="majorHAnsi" w:hAnsiTheme="majorHAnsi"/>
          <w:b/>
          <w:bCs/>
        </w:rPr>
        <w:t xml:space="preserve">Vehicle </w:t>
      </w:r>
      <w:r w:rsidR="00455C45" w:rsidRPr="00216189">
        <w:rPr>
          <w:rFonts w:asciiTheme="majorHAnsi" w:hAnsiTheme="majorHAnsi"/>
          <w:b/>
          <w:bCs/>
        </w:rPr>
        <w:t>parking</w:t>
      </w:r>
      <w:r w:rsidRPr="00216189">
        <w:rPr>
          <w:rFonts w:asciiTheme="majorHAnsi" w:hAnsiTheme="majorHAnsi"/>
          <w:b/>
          <w:bCs/>
        </w:rPr>
        <w:t xml:space="preserve"> tracker</w:t>
      </w:r>
    </w:p>
    <w:p w14:paraId="7D501824" w14:textId="0861207C" w:rsidR="00216189" w:rsidRPr="00932DCE" w:rsidRDefault="004E4E99" w:rsidP="00F93BFA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</w:rPr>
      </w:pPr>
      <w:r w:rsidRPr="00932DCE">
        <w:rPr>
          <w:rFonts w:asciiTheme="minorHAnsi" w:hAnsiTheme="minorHAnsi"/>
        </w:rPr>
        <w:t>Designed</w:t>
      </w:r>
      <w:r w:rsidR="00D81DC0" w:rsidRPr="00932DCE">
        <w:rPr>
          <w:rFonts w:asciiTheme="minorHAnsi" w:hAnsiTheme="minorHAnsi"/>
        </w:rPr>
        <w:t xml:space="preserve"> an application</w:t>
      </w:r>
      <w:r w:rsidR="006F6976" w:rsidRPr="00932DCE">
        <w:rPr>
          <w:rFonts w:asciiTheme="minorHAnsi" w:hAnsiTheme="minorHAnsi"/>
        </w:rPr>
        <w:t xml:space="preserve"> that collects and stores specific location</w:t>
      </w:r>
      <w:r w:rsidR="00EF1270" w:rsidRPr="00932DCE">
        <w:rPr>
          <w:rFonts w:asciiTheme="minorHAnsi" w:hAnsiTheme="minorHAnsi"/>
        </w:rPr>
        <w:t xml:space="preserve"> </w:t>
      </w:r>
      <w:r w:rsidR="006F6976" w:rsidRPr="00932DCE">
        <w:rPr>
          <w:rFonts w:asciiTheme="minorHAnsi" w:hAnsiTheme="minorHAnsi"/>
        </w:rPr>
        <w:t xml:space="preserve">where the car has been parked. This uses </w:t>
      </w:r>
      <w:r w:rsidR="00455C45" w:rsidRPr="00932DCE">
        <w:rPr>
          <w:rFonts w:asciiTheme="minorHAnsi" w:hAnsiTheme="minorHAnsi"/>
        </w:rPr>
        <w:t>Google</w:t>
      </w:r>
      <w:r w:rsidR="006F6976" w:rsidRPr="00932DCE">
        <w:rPr>
          <w:rFonts w:asciiTheme="minorHAnsi" w:hAnsiTheme="minorHAnsi"/>
        </w:rPr>
        <w:t xml:space="preserve"> APIs</w:t>
      </w:r>
      <w:r w:rsidR="00EF1270" w:rsidRPr="00932DCE">
        <w:rPr>
          <w:rFonts w:asciiTheme="minorHAnsi" w:hAnsiTheme="minorHAnsi"/>
        </w:rPr>
        <w:t xml:space="preserve"> and</w:t>
      </w:r>
      <w:r w:rsidR="006F6976" w:rsidRPr="00932DCE">
        <w:rPr>
          <w:rFonts w:asciiTheme="minorHAnsi" w:hAnsiTheme="minorHAnsi"/>
        </w:rPr>
        <w:t xml:space="preserve"> shows the distance between you and car in</w:t>
      </w:r>
      <w:r w:rsidR="00EF1270" w:rsidRPr="00932DCE">
        <w:rPr>
          <w:rFonts w:asciiTheme="minorHAnsi" w:hAnsiTheme="minorHAnsi"/>
        </w:rPr>
        <w:t xml:space="preserve"> the</w:t>
      </w:r>
      <w:r w:rsidR="006F6976" w:rsidRPr="00932DCE">
        <w:rPr>
          <w:rFonts w:asciiTheme="minorHAnsi" w:hAnsiTheme="minorHAnsi"/>
        </w:rPr>
        <w:t xml:space="preserve"> maps</w:t>
      </w:r>
      <w:r w:rsidR="00EF1270" w:rsidRPr="00932DCE">
        <w:rPr>
          <w:rFonts w:asciiTheme="minorHAnsi" w:hAnsiTheme="minorHAnsi"/>
        </w:rPr>
        <w:t xml:space="preserve">. </w:t>
      </w:r>
      <w:r w:rsidRPr="00932DCE">
        <w:rPr>
          <w:rFonts w:asciiTheme="minorHAnsi" w:hAnsiTheme="minorHAnsi"/>
        </w:rPr>
        <w:t>D</w:t>
      </w:r>
      <w:r w:rsidR="006F6976" w:rsidRPr="00932DCE">
        <w:rPr>
          <w:rFonts w:asciiTheme="minorHAnsi" w:hAnsiTheme="minorHAnsi"/>
        </w:rPr>
        <w:t>eveloped using Eclipse, Android SDK and Java</w:t>
      </w:r>
      <w:r w:rsidR="00EF1270" w:rsidRPr="00932DCE">
        <w:rPr>
          <w:rFonts w:asciiTheme="minorHAnsi" w:hAnsiTheme="minorHAnsi"/>
        </w:rPr>
        <w:t>.</w:t>
      </w:r>
    </w:p>
    <w:p w14:paraId="7A259B16" w14:textId="641FE9E4" w:rsidR="00971254" w:rsidRPr="00216189" w:rsidRDefault="00F239F6" w:rsidP="00F93BFA">
      <w:pPr>
        <w:spacing w:after="0"/>
        <w:jc w:val="both"/>
        <w:rPr>
          <w:rFonts w:asciiTheme="majorHAnsi" w:hAnsiTheme="majorHAnsi"/>
          <w:b/>
          <w:bCs/>
        </w:rPr>
      </w:pPr>
      <w:r w:rsidRPr="00216189">
        <w:rPr>
          <w:rFonts w:asciiTheme="majorHAnsi" w:hAnsiTheme="majorHAnsi"/>
          <w:b/>
          <w:bCs/>
        </w:rPr>
        <w:t xml:space="preserve">Library Management System </w:t>
      </w:r>
      <w:r w:rsidR="007D0AD1" w:rsidRPr="00216189">
        <w:rPr>
          <w:rFonts w:asciiTheme="majorHAnsi" w:hAnsiTheme="majorHAnsi"/>
          <w:b/>
          <w:bCs/>
        </w:rPr>
        <w:t>Website</w:t>
      </w:r>
    </w:p>
    <w:p w14:paraId="31A88E5A" w14:textId="2F42F4AF" w:rsidR="000A6C44" w:rsidRPr="000A6C44" w:rsidRDefault="000A6C44" w:rsidP="00F93BFA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</w:rPr>
      </w:pPr>
      <w:r w:rsidRPr="000A6C44">
        <w:rPr>
          <w:rFonts w:asciiTheme="minorHAnsi" w:hAnsiTheme="minorHAnsi"/>
        </w:rPr>
        <w:t xml:space="preserve">Designed a webpage that can navigate </w:t>
      </w:r>
      <w:r>
        <w:rPr>
          <w:rFonts w:asciiTheme="minorHAnsi" w:hAnsiTheme="minorHAnsi"/>
        </w:rPr>
        <w:t>users</w:t>
      </w:r>
      <w:r w:rsidRPr="000A6C4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on </w:t>
      </w:r>
      <w:r w:rsidRPr="000A6C44">
        <w:rPr>
          <w:rFonts w:asciiTheme="minorHAnsi" w:hAnsiTheme="minorHAnsi"/>
        </w:rPr>
        <w:t>checking the availability</w:t>
      </w:r>
      <w:r>
        <w:rPr>
          <w:rFonts w:asciiTheme="minorHAnsi" w:hAnsiTheme="minorHAnsi"/>
        </w:rPr>
        <w:t xml:space="preserve"> of books</w:t>
      </w:r>
      <w:r w:rsidR="00EF1270">
        <w:rPr>
          <w:rFonts w:asciiTheme="minorHAnsi" w:hAnsiTheme="minorHAnsi"/>
        </w:rPr>
        <w:t>.</w:t>
      </w:r>
    </w:p>
    <w:p w14:paraId="3BFD5CF1" w14:textId="36B1B398" w:rsidR="000A6C44" w:rsidRPr="000A6C44" w:rsidRDefault="000A6C44" w:rsidP="00F93BFA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</w:rPr>
      </w:pPr>
      <w:r w:rsidRPr="000A6C44">
        <w:rPr>
          <w:rFonts w:asciiTheme="minorHAnsi" w:hAnsiTheme="minorHAnsi"/>
        </w:rPr>
        <w:t>Performed agile methodology</w:t>
      </w:r>
      <w:r>
        <w:rPr>
          <w:rFonts w:asciiTheme="minorHAnsi" w:hAnsiTheme="minorHAnsi"/>
        </w:rPr>
        <w:t xml:space="preserve"> </w:t>
      </w:r>
      <w:r w:rsidRPr="000A6C44">
        <w:rPr>
          <w:rFonts w:asciiTheme="minorHAnsi" w:hAnsiTheme="minorHAnsi"/>
        </w:rPr>
        <w:t>with sprint documentations, Use case diagrams, Product backlog, Class and state diagrams</w:t>
      </w:r>
      <w:r w:rsidR="00EF1270">
        <w:rPr>
          <w:rFonts w:asciiTheme="minorHAnsi" w:hAnsiTheme="minorHAnsi"/>
        </w:rPr>
        <w:t>.</w:t>
      </w:r>
    </w:p>
    <w:p w14:paraId="7E66CAAB" w14:textId="15C63FE3" w:rsidR="00EF1270" w:rsidRPr="004E4E99" w:rsidRDefault="000A6C44" w:rsidP="00F93BFA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</w:rPr>
      </w:pPr>
      <w:r w:rsidRPr="000A6C44">
        <w:rPr>
          <w:rFonts w:asciiTheme="minorHAnsi" w:hAnsiTheme="minorHAnsi"/>
        </w:rPr>
        <w:t>Collected all the</w:t>
      </w:r>
      <w:r>
        <w:rPr>
          <w:rFonts w:asciiTheme="minorHAnsi" w:hAnsiTheme="minorHAnsi"/>
        </w:rPr>
        <w:t xml:space="preserve"> </w:t>
      </w:r>
      <w:r w:rsidRPr="000A6C44">
        <w:rPr>
          <w:rFonts w:asciiTheme="minorHAnsi" w:hAnsiTheme="minorHAnsi"/>
        </w:rPr>
        <w:t xml:space="preserve">requirements through requirement analysis and fully developed the website which navigates to </w:t>
      </w:r>
      <w:r w:rsidR="00EF1270">
        <w:rPr>
          <w:rFonts w:asciiTheme="minorHAnsi" w:hAnsiTheme="minorHAnsi"/>
        </w:rPr>
        <w:t>confirmation</w:t>
      </w:r>
      <w:r w:rsidRPr="000A6C44">
        <w:rPr>
          <w:rFonts w:asciiTheme="minorHAnsi" w:hAnsiTheme="minorHAnsi"/>
        </w:rPr>
        <w:t xml:space="preserve"> session after </w:t>
      </w:r>
      <w:r>
        <w:rPr>
          <w:rFonts w:asciiTheme="minorHAnsi" w:hAnsiTheme="minorHAnsi"/>
        </w:rPr>
        <w:t>selecting</w:t>
      </w:r>
      <w:r w:rsidRPr="000A6C4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book</w:t>
      </w:r>
      <w:r w:rsidR="00EF1270">
        <w:rPr>
          <w:rFonts w:asciiTheme="minorHAnsi" w:hAnsiTheme="minorHAnsi"/>
        </w:rPr>
        <w:t>.</w:t>
      </w:r>
      <w:r w:rsidR="004E4E99">
        <w:rPr>
          <w:rFonts w:asciiTheme="minorHAnsi" w:hAnsiTheme="minorHAnsi"/>
        </w:rPr>
        <w:t xml:space="preserve"> D</w:t>
      </w:r>
      <w:r w:rsidR="00EF1270" w:rsidRPr="004E4E99">
        <w:rPr>
          <w:rFonts w:asciiTheme="minorHAnsi" w:hAnsiTheme="minorHAnsi"/>
        </w:rPr>
        <w:t>eveloped using Eclipse, HTML, CSS, Java Script and Java.</w:t>
      </w:r>
    </w:p>
    <w:p w14:paraId="5AE943AE" w14:textId="787C9E0C" w:rsidR="00971254" w:rsidRPr="00216189" w:rsidRDefault="00F239F6" w:rsidP="00F93BFA">
      <w:pPr>
        <w:spacing w:after="0"/>
        <w:jc w:val="both"/>
        <w:rPr>
          <w:rFonts w:asciiTheme="majorHAnsi" w:hAnsiTheme="majorHAnsi"/>
          <w:b/>
          <w:bCs/>
        </w:rPr>
      </w:pPr>
      <w:r w:rsidRPr="00216189">
        <w:rPr>
          <w:rFonts w:asciiTheme="majorHAnsi" w:hAnsiTheme="majorHAnsi"/>
          <w:b/>
          <w:bCs/>
        </w:rPr>
        <w:t>Package Store</w:t>
      </w:r>
      <w:r w:rsidR="00B75AF0" w:rsidRPr="00216189">
        <w:rPr>
          <w:rFonts w:asciiTheme="majorHAnsi" w:hAnsiTheme="majorHAnsi"/>
          <w:b/>
          <w:bCs/>
        </w:rPr>
        <w:t xml:space="preserve"> Database</w:t>
      </w:r>
    </w:p>
    <w:p w14:paraId="6E2A1A5E" w14:textId="6AB5C985" w:rsidR="00216189" w:rsidRPr="00D81DC0" w:rsidRDefault="004E4E99" w:rsidP="00D41493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Designed</w:t>
      </w:r>
      <w:r w:rsidR="009F641D">
        <w:rPr>
          <w:rFonts w:asciiTheme="minorHAnsi" w:hAnsiTheme="minorHAnsi"/>
        </w:rPr>
        <w:t xml:space="preserve"> a database where admin performs all the operations and maintain</w:t>
      </w:r>
      <w:r w:rsidR="00EF1270">
        <w:rPr>
          <w:rFonts w:asciiTheme="minorHAnsi" w:hAnsiTheme="minorHAnsi"/>
        </w:rPr>
        <w:t xml:space="preserve"> it</w:t>
      </w:r>
      <w:r w:rsidR="009F641D">
        <w:rPr>
          <w:rFonts w:asciiTheme="minorHAnsi" w:hAnsiTheme="minorHAnsi"/>
        </w:rPr>
        <w:t xml:space="preserve"> based on requirement. This project was done for the fulfillment of course Database Management Systems and developed using MS Access</w:t>
      </w:r>
      <w:r w:rsidR="00EF1270">
        <w:rPr>
          <w:rFonts w:asciiTheme="minorHAnsi" w:hAnsiTheme="minorHAnsi"/>
        </w:rPr>
        <w:t>.</w:t>
      </w:r>
    </w:p>
    <w:p w14:paraId="54B5F386" w14:textId="0757D70B" w:rsidR="00CB3F9E" w:rsidRDefault="00CB3F9E" w:rsidP="00F93BFA">
      <w:pPr>
        <w:pStyle w:val="Heading1"/>
        <w:spacing w:before="0" w:after="0"/>
        <w:jc w:val="both"/>
        <w:rPr>
          <w:sz w:val="24"/>
          <w:szCs w:val="24"/>
        </w:rPr>
      </w:pPr>
      <w:r w:rsidRPr="00CB3F9E">
        <w:rPr>
          <w:sz w:val="24"/>
          <w:szCs w:val="24"/>
        </w:rPr>
        <w:t>Course Work</w:t>
      </w:r>
    </w:p>
    <w:p w14:paraId="61931B8B" w14:textId="20B8189E" w:rsidR="003F0ECA" w:rsidRPr="00A8183E" w:rsidRDefault="00CB3F9E" w:rsidP="00D41493">
      <w:pPr>
        <w:spacing w:after="120"/>
        <w:jc w:val="both"/>
        <w:rPr>
          <w:sz w:val="20"/>
          <w:szCs w:val="20"/>
        </w:rPr>
      </w:pPr>
      <w:r w:rsidRPr="00A8183E">
        <w:rPr>
          <w:sz w:val="20"/>
          <w:szCs w:val="20"/>
        </w:rPr>
        <w:t xml:space="preserve">Intro to C, Intermediate to </w:t>
      </w:r>
      <w:r w:rsidR="00A8183E" w:rsidRPr="00A8183E">
        <w:rPr>
          <w:sz w:val="20"/>
          <w:szCs w:val="20"/>
        </w:rPr>
        <w:t>C++,</w:t>
      </w:r>
      <w:r w:rsidR="00A8183E">
        <w:rPr>
          <w:sz w:val="20"/>
          <w:szCs w:val="20"/>
        </w:rPr>
        <w:t xml:space="preserve"> Computer Organization,</w:t>
      </w:r>
      <w:r w:rsidRPr="00A8183E">
        <w:rPr>
          <w:sz w:val="20"/>
          <w:szCs w:val="20"/>
        </w:rPr>
        <w:t xml:space="preserve"> Database Systems, Advanced Database Systems, Java Programming,</w:t>
      </w:r>
      <w:r w:rsidR="00A8183E">
        <w:rPr>
          <w:sz w:val="20"/>
          <w:szCs w:val="20"/>
        </w:rPr>
        <w:t xml:space="preserve"> </w:t>
      </w:r>
      <w:r w:rsidRPr="00A8183E">
        <w:rPr>
          <w:sz w:val="20"/>
          <w:szCs w:val="20"/>
        </w:rPr>
        <w:t>Object Oriented Analysis and Design, Software Project Management, Computer Networks and Data Communication,</w:t>
      </w:r>
      <w:r w:rsidR="00A8183E">
        <w:rPr>
          <w:sz w:val="20"/>
          <w:szCs w:val="20"/>
        </w:rPr>
        <w:t xml:space="preserve"> </w:t>
      </w:r>
      <w:r w:rsidRPr="00A8183E">
        <w:rPr>
          <w:sz w:val="20"/>
          <w:szCs w:val="20"/>
        </w:rPr>
        <w:t>Enterprise Network Design, Algorithm Design and Analysis, Data Structures, Operating Systems and</w:t>
      </w:r>
      <w:r w:rsidR="00A8183E">
        <w:rPr>
          <w:sz w:val="20"/>
          <w:szCs w:val="20"/>
        </w:rPr>
        <w:t xml:space="preserve"> </w:t>
      </w:r>
      <w:r w:rsidRPr="00A8183E">
        <w:rPr>
          <w:sz w:val="20"/>
          <w:szCs w:val="20"/>
        </w:rPr>
        <w:t>Web Database Development</w:t>
      </w:r>
      <w:r w:rsidR="003F0ECA">
        <w:rPr>
          <w:sz w:val="20"/>
          <w:szCs w:val="20"/>
        </w:rPr>
        <w:t>.</w:t>
      </w:r>
    </w:p>
    <w:p w14:paraId="37B169E2" w14:textId="73F9142E" w:rsidR="00603822" w:rsidRDefault="009D5933" w:rsidP="00F93BFA">
      <w:pPr>
        <w:pStyle w:val="Heading1"/>
        <w:spacing w:before="0" w:after="0"/>
        <w:jc w:val="both"/>
        <w:rPr>
          <w:sz w:val="24"/>
          <w:szCs w:val="24"/>
        </w:rPr>
      </w:pPr>
      <w:r w:rsidRPr="00B032A9">
        <w:rPr>
          <w:sz w:val="24"/>
          <w:szCs w:val="24"/>
        </w:rPr>
        <w:t>Education</w:t>
      </w:r>
    </w:p>
    <w:p w14:paraId="35881E33" w14:textId="104F47A8" w:rsidR="00603822" w:rsidRDefault="00603822" w:rsidP="00F93BFA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 w:rsidRPr="00F93BFA">
        <w:rPr>
          <w:rFonts w:asciiTheme="majorHAnsi" w:hAnsiTheme="majorHAnsi"/>
          <w:b/>
          <w:bCs/>
          <w:sz w:val="22"/>
          <w:szCs w:val="22"/>
        </w:rPr>
        <w:t xml:space="preserve">Master’s in computer science                                                                                                         </w:t>
      </w:r>
      <w:r w:rsidR="00F93BFA">
        <w:rPr>
          <w:rFonts w:asciiTheme="majorHAnsi" w:hAnsiTheme="majorHAnsi"/>
          <w:b/>
          <w:bCs/>
          <w:sz w:val="22"/>
          <w:szCs w:val="22"/>
        </w:rPr>
        <w:t xml:space="preserve">   </w:t>
      </w:r>
      <w:r w:rsidRPr="00F93BFA">
        <w:rPr>
          <w:rFonts w:asciiTheme="majorHAnsi" w:hAnsiTheme="majorHAnsi"/>
          <w:b/>
          <w:bCs/>
          <w:sz w:val="22"/>
          <w:szCs w:val="22"/>
        </w:rPr>
        <w:t>Jan 2017 – May 2019</w:t>
      </w:r>
    </w:p>
    <w:p w14:paraId="63106A65" w14:textId="4A162D88" w:rsidR="00F93BFA" w:rsidRPr="00F93BFA" w:rsidRDefault="00F93BFA" w:rsidP="00F93BFA">
      <w:pPr>
        <w:pStyle w:val="ListParagraph"/>
        <w:ind w:left="360"/>
        <w:jc w:val="both"/>
        <w:rPr>
          <w:rFonts w:asciiTheme="minorHAnsi" w:hAnsiTheme="minorHAnsi"/>
          <w:b/>
          <w:bCs/>
          <w:sz w:val="22"/>
          <w:szCs w:val="22"/>
        </w:rPr>
      </w:pPr>
      <w:r w:rsidRPr="00F93BFA">
        <w:rPr>
          <w:rFonts w:asciiTheme="minorHAnsi" w:hAnsiTheme="minorHAnsi"/>
        </w:rPr>
        <w:t xml:space="preserve">University of </w:t>
      </w:r>
      <w:r w:rsidR="00455C45" w:rsidRPr="00F93BFA">
        <w:rPr>
          <w:rFonts w:asciiTheme="minorHAnsi" w:hAnsiTheme="minorHAnsi"/>
        </w:rPr>
        <w:t>New Haven</w:t>
      </w:r>
      <w:r w:rsidRPr="00F93BFA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Theme="minorHAnsi" w:hAnsiTheme="minorHAnsi"/>
        </w:rPr>
        <w:t xml:space="preserve">                                 </w:t>
      </w:r>
      <w:r w:rsidRPr="00F93BFA">
        <w:rPr>
          <w:rFonts w:asciiTheme="minorHAnsi" w:hAnsiTheme="minorHAnsi"/>
        </w:rPr>
        <w:t>GPA:3.3/4.0</w:t>
      </w:r>
    </w:p>
    <w:p w14:paraId="0BA9EAAA" w14:textId="39DE5818" w:rsidR="00F93BFA" w:rsidRDefault="00181EAF" w:rsidP="00F93BFA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Bachelor’s in information technology</w:t>
      </w:r>
      <w:r w:rsidR="00F93BFA" w:rsidRPr="00F93BFA">
        <w:rPr>
          <w:rFonts w:asciiTheme="majorHAnsi" w:hAnsiTheme="majorHAnsi"/>
          <w:b/>
          <w:bCs/>
          <w:sz w:val="22"/>
          <w:szCs w:val="22"/>
        </w:rPr>
        <w:t xml:space="preserve">   </w:t>
      </w:r>
      <w:r w:rsidR="00C60762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F93BFA" w:rsidRPr="00F93BFA">
        <w:rPr>
          <w:rFonts w:asciiTheme="majorHAnsi" w:hAnsiTheme="majorHAnsi"/>
          <w:b/>
          <w:bCs/>
          <w:sz w:val="22"/>
          <w:szCs w:val="22"/>
        </w:rPr>
        <w:t xml:space="preserve">                                                                                    </w:t>
      </w:r>
      <w:r w:rsidR="00F93BFA">
        <w:rPr>
          <w:rFonts w:asciiTheme="majorHAnsi" w:hAnsiTheme="majorHAnsi"/>
          <w:b/>
          <w:bCs/>
          <w:sz w:val="22"/>
          <w:szCs w:val="22"/>
        </w:rPr>
        <w:t xml:space="preserve">   </w:t>
      </w:r>
      <w:r w:rsidR="00F93BFA" w:rsidRPr="00F93BFA">
        <w:rPr>
          <w:rFonts w:asciiTheme="majorHAnsi" w:hAnsiTheme="majorHAnsi"/>
          <w:b/>
          <w:bCs/>
          <w:sz w:val="22"/>
          <w:szCs w:val="22"/>
        </w:rPr>
        <w:t>J</w:t>
      </w:r>
      <w:r w:rsidR="00C60762">
        <w:rPr>
          <w:rFonts w:asciiTheme="majorHAnsi" w:hAnsiTheme="majorHAnsi"/>
          <w:b/>
          <w:bCs/>
          <w:sz w:val="22"/>
          <w:szCs w:val="22"/>
        </w:rPr>
        <w:t>un</w:t>
      </w:r>
      <w:r w:rsidR="00F93BFA" w:rsidRPr="00F93BFA">
        <w:rPr>
          <w:rFonts w:asciiTheme="majorHAnsi" w:hAnsiTheme="majorHAnsi"/>
          <w:b/>
          <w:bCs/>
          <w:sz w:val="22"/>
          <w:szCs w:val="22"/>
        </w:rPr>
        <w:t xml:space="preserve"> 201</w:t>
      </w:r>
      <w:r w:rsidR="00C60762">
        <w:rPr>
          <w:rFonts w:asciiTheme="majorHAnsi" w:hAnsiTheme="majorHAnsi"/>
          <w:b/>
          <w:bCs/>
          <w:sz w:val="22"/>
          <w:szCs w:val="22"/>
        </w:rPr>
        <w:t>2</w:t>
      </w:r>
      <w:r w:rsidR="00F93BFA" w:rsidRPr="00F93BFA">
        <w:rPr>
          <w:rFonts w:asciiTheme="majorHAnsi" w:hAnsiTheme="majorHAnsi"/>
          <w:b/>
          <w:bCs/>
          <w:sz w:val="22"/>
          <w:szCs w:val="22"/>
        </w:rPr>
        <w:t xml:space="preserve"> – May 201</w:t>
      </w:r>
      <w:r w:rsidR="00C60762">
        <w:rPr>
          <w:rFonts w:asciiTheme="majorHAnsi" w:hAnsiTheme="majorHAnsi"/>
          <w:b/>
          <w:bCs/>
          <w:sz w:val="22"/>
          <w:szCs w:val="22"/>
        </w:rPr>
        <w:t>6</w:t>
      </w:r>
    </w:p>
    <w:p w14:paraId="608E8F75" w14:textId="58225F75" w:rsidR="00335B07" w:rsidRPr="00335B07" w:rsidRDefault="00F93BFA" w:rsidP="00F93BFA">
      <w:pPr>
        <w:pStyle w:val="ListParagraph"/>
        <w:ind w:left="360"/>
        <w:jc w:val="both"/>
        <w:rPr>
          <w:rFonts w:asciiTheme="minorHAnsi" w:hAnsiTheme="minorHAnsi"/>
        </w:rPr>
      </w:pPr>
      <w:r w:rsidRPr="00F93BFA">
        <w:rPr>
          <w:rFonts w:asciiTheme="minorHAnsi" w:hAnsiTheme="minorHAnsi"/>
        </w:rPr>
        <w:t xml:space="preserve">GITAM University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/>
        </w:rPr>
        <w:t xml:space="preserve">            </w:t>
      </w:r>
      <w:r w:rsidRPr="00F93BFA">
        <w:rPr>
          <w:rFonts w:asciiTheme="minorHAnsi" w:hAnsiTheme="minorHAnsi"/>
        </w:rPr>
        <w:t>GPA:3.2/4.0</w:t>
      </w:r>
    </w:p>
    <w:sectPr w:rsidR="00335B07" w:rsidRPr="00335B07" w:rsidSect="004D726B">
      <w:footerReference w:type="default" r:id="rId8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0771A" w14:textId="77777777" w:rsidR="00F84882" w:rsidRDefault="00F84882">
      <w:pPr>
        <w:spacing w:after="0"/>
      </w:pPr>
      <w:r>
        <w:separator/>
      </w:r>
    </w:p>
  </w:endnote>
  <w:endnote w:type="continuationSeparator" w:id="0">
    <w:p w14:paraId="3098445C" w14:textId="77777777" w:rsidR="00F84882" w:rsidRDefault="00F848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6EBF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FB63A" w14:textId="77777777" w:rsidR="00F84882" w:rsidRDefault="00F84882">
      <w:pPr>
        <w:spacing w:after="0"/>
      </w:pPr>
      <w:r>
        <w:separator/>
      </w:r>
    </w:p>
  </w:footnote>
  <w:footnote w:type="continuationSeparator" w:id="0">
    <w:p w14:paraId="567DC145" w14:textId="77777777" w:rsidR="00F84882" w:rsidRDefault="00F848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0DDF"/>
    <w:multiLevelType w:val="hybridMultilevel"/>
    <w:tmpl w:val="1B5A9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E358E"/>
    <w:multiLevelType w:val="hybridMultilevel"/>
    <w:tmpl w:val="98685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>
    <w:nsid w:val="133D3FE3"/>
    <w:multiLevelType w:val="hybridMultilevel"/>
    <w:tmpl w:val="3DD0A6EA"/>
    <w:lvl w:ilvl="0" w:tplc="E710EC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005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E91A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C09B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2DE3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4534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EC26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F89CE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247BA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132E86"/>
    <w:multiLevelType w:val="hybridMultilevel"/>
    <w:tmpl w:val="EFD0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1529E"/>
    <w:multiLevelType w:val="hybridMultilevel"/>
    <w:tmpl w:val="7218A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E721FB"/>
    <w:multiLevelType w:val="hybridMultilevel"/>
    <w:tmpl w:val="3BD0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81B43"/>
    <w:multiLevelType w:val="hybridMultilevel"/>
    <w:tmpl w:val="BD98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B46B1"/>
    <w:multiLevelType w:val="hybridMultilevel"/>
    <w:tmpl w:val="8068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124D9"/>
    <w:multiLevelType w:val="hybridMultilevel"/>
    <w:tmpl w:val="B22E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55F94"/>
    <w:multiLevelType w:val="hybridMultilevel"/>
    <w:tmpl w:val="F160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07161"/>
    <w:multiLevelType w:val="hybridMultilevel"/>
    <w:tmpl w:val="D354FE9A"/>
    <w:lvl w:ilvl="0" w:tplc="06C2C2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43A4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B017D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6E7F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284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086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6256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624C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C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BA1DD4"/>
    <w:multiLevelType w:val="hybridMultilevel"/>
    <w:tmpl w:val="E44C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C1BFB"/>
    <w:multiLevelType w:val="hybridMultilevel"/>
    <w:tmpl w:val="22101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807B3E"/>
    <w:multiLevelType w:val="hybridMultilevel"/>
    <w:tmpl w:val="DE14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B4148"/>
    <w:multiLevelType w:val="hybridMultilevel"/>
    <w:tmpl w:val="6062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7">
    <w:nsid w:val="70AF2976"/>
    <w:multiLevelType w:val="hybridMultilevel"/>
    <w:tmpl w:val="9CEE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94360"/>
    <w:multiLevelType w:val="hybridMultilevel"/>
    <w:tmpl w:val="D3AE3798"/>
    <w:lvl w:ilvl="0" w:tplc="34307E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05F1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C6C1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232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619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7C741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C529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FCEB1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262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0C051C"/>
    <w:multiLevelType w:val="hybridMultilevel"/>
    <w:tmpl w:val="68F27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CC3E6C"/>
    <w:multiLevelType w:val="hybridMultilevel"/>
    <w:tmpl w:val="D6DE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4B4E82"/>
    <w:multiLevelType w:val="hybridMultilevel"/>
    <w:tmpl w:val="5070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C5EB9"/>
    <w:multiLevelType w:val="hybridMultilevel"/>
    <w:tmpl w:val="54B64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C731CBE"/>
    <w:multiLevelType w:val="hybridMultilevel"/>
    <w:tmpl w:val="BD0A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715F9A"/>
    <w:multiLevelType w:val="hybridMultilevel"/>
    <w:tmpl w:val="D430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4"/>
  </w:num>
  <w:num w:numId="7">
    <w:abstractNumId w:val="10"/>
  </w:num>
  <w:num w:numId="8">
    <w:abstractNumId w:val="21"/>
  </w:num>
  <w:num w:numId="9">
    <w:abstractNumId w:val="7"/>
  </w:num>
  <w:num w:numId="10">
    <w:abstractNumId w:val="24"/>
  </w:num>
  <w:num w:numId="11">
    <w:abstractNumId w:val="5"/>
  </w:num>
  <w:num w:numId="12">
    <w:abstractNumId w:val="12"/>
  </w:num>
  <w:num w:numId="13">
    <w:abstractNumId w:val="6"/>
  </w:num>
  <w:num w:numId="14">
    <w:abstractNumId w:val="18"/>
  </w:num>
  <w:num w:numId="15">
    <w:abstractNumId w:val="17"/>
  </w:num>
  <w:num w:numId="16">
    <w:abstractNumId w:val="3"/>
  </w:num>
  <w:num w:numId="17">
    <w:abstractNumId w:val="11"/>
  </w:num>
  <w:num w:numId="18">
    <w:abstractNumId w:val="22"/>
  </w:num>
  <w:num w:numId="19">
    <w:abstractNumId w:val="13"/>
  </w:num>
  <w:num w:numId="20">
    <w:abstractNumId w:val="1"/>
  </w:num>
  <w:num w:numId="21">
    <w:abstractNumId w:val="19"/>
  </w:num>
  <w:num w:numId="22">
    <w:abstractNumId w:val="0"/>
  </w:num>
  <w:num w:numId="23">
    <w:abstractNumId w:val="8"/>
  </w:num>
  <w:num w:numId="24">
    <w:abstractNumId w:val="15"/>
  </w:num>
  <w:num w:numId="2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6A"/>
    <w:rsid w:val="0000637E"/>
    <w:rsid w:val="00030DBB"/>
    <w:rsid w:val="000363C6"/>
    <w:rsid w:val="00045B2F"/>
    <w:rsid w:val="00051C25"/>
    <w:rsid w:val="000573A3"/>
    <w:rsid w:val="00061004"/>
    <w:rsid w:val="00071AA5"/>
    <w:rsid w:val="00076194"/>
    <w:rsid w:val="00081D61"/>
    <w:rsid w:val="000A4F59"/>
    <w:rsid w:val="000A6C44"/>
    <w:rsid w:val="000A7890"/>
    <w:rsid w:val="000E2729"/>
    <w:rsid w:val="000F6AAD"/>
    <w:rsid w:val="00103203"/>
    <w:rsid w:val="00122171"/>
    <w:rsid w:val="00141A4C"/>
    <w:rsid w:val="001601CE"/>
    <w:rsid w:val="00161013"/>
    <w:rsid w:val="00174287"/>
    <w:rsid w:val="00181EAF"/>
    <w:rsid w:val="001828B3"/>
    <w:rsid w:val="00182DDF"/>
    <w:rsid w:val="00184B5F"/>
    <w:rsid w:val="0019318F"/>
    <w:rsid w:val="001B29CF"/>
    <w:rsid w:val="001B7CAE"/>
    <w:rsid w:val="001C1981"/>
    <w:rsid w:val="001C238D"/>
    <w:rsid w:val="001D62BD"/>
    <w:rsid w:val="001D66F0"/>
    <w:rsid w:val="001D76A2"/>
    <w:rsid w:val="001E16F7"/>
    <w:rsid w:val="001E217D"/>
    <w:rsid w:val="001E3283"/>
    <w:rsid w:val="001E5165"/>
    <w:rsid w:val="001E6792"/>
    <w:rsid w:val="00216189"/>
    <w:rsid w:val="002324B5"/>
    <w:rsid w:val="00247FD2"/>
    <w:rsid w:val="002561A9"/>
    <w:rsid w:val="00266EF0"/>
    <w:rsid w:val="0028220F"/>
    <w:rsid w:val="00283C69"/>
    <w:rsid w:val="002B1320"/>
    <w:rsid w:val="002C357E"/>
    <w:rsid w:val="002D38C6"/>
    <w:rsid w:val="002E2F18"/>
    <w:rsid w:val="002F1578"/>
    <w:rsid w:val="003001B1"/>
    <w:rsid w:val="00303789"/>
    <w:rsid w:val="00310761"/>
    <w:rsid w:val="00315F6A"/>
    <w:rsid w:val="00320C41"/>
    <w:rsid w:val="003212A2"/>
    <w:rsid w:val="00332495"/>
    <w:rsid w:val="00335B07"/>
    <w:rsid w:val="00352FEF"/>
    <w:rsid w:val="00356C14"/>
    <w:rsid w:val="003707A0"/>
    <w:rsid w:val="003717DF"/>
    <w:rsid w:val="00386A40"/>
    <w:rsid w:val="00390E07"/>
    <w:rsid w:val="003A73C1"/>
    <w:rsid w:val="003C2179"/>
    <w:rsid w:val="003C4C6C"/>
    <w:rsid w:val="003D34D4"/>
    <w:rsid w:val="003D3E10"/>
    <w:rsid w:val="003F0ECA"/>
    <w:rsid w:val="003F4319"/>
    <w:rsid w:val="004049C7"/>
    <w:rsid w:val="00412176"/>
    <w:rsid w:val="004323C9"/>
    <w:rsid w:val="00455C45"/>
    <w:rsid w:val="00464B91"/>
    <w:rsid w:val="00473E84"/>
    <w:rsid w:val="00474A61"/>
    <w:rsid w:val="004C400C"/>
    <w:rsid w:val="004D3EB0"/>
    <w:rsid w:val="004D726B"/>
    <w:rsid w:val="004E0165"/>
    <w:rsid w:val="004E4E99"/>
    <w:rsid w:val="004E6B19"/>
    <w:rsid w:val="004E7A55"/>
    <w:rsid w:val="004F3F8A"/>
    <w:rsid w:val="004F47DD"/>
    <w:rsid w:val="00501E6A"/>
    <w:rsid w:val="00506BFF"/>
    <w:rsid w:val="00514535"/>
    <w:rsid w:val="00530571"/>
    <w:rsid w:val="00530888"/>
    <w:rsid w:val="00590BB4"/>
    <w:rsid w:val="005C3361"/>
    <w:rsid w:val="005C4E86"/>
    <w:rsid w:val="00601953"/>
    <w:rsid w:val="00603822"/>
    <w:rsid w:val="00610A2B"/>
    <w:rsid w:val="00617B26"/>
    <w:rsid w:val="00624FCE"/>
    <w:rsid w:val="006270A9"/>
    <w:rsid w:val="00633F1F"/>
    <w:rsid w:val="00643B1E"/>
    <w:rsid w:val="00675956"/>
    <w:rsid w:val="00681034"/>
    <w:rsid w:val="0069618F"/>
    <w:rsid w:val="006A16CF"/>
    <w:rsid w:val="006A2347"/>
    <w:rsid w:val="006B105C"/>
    <w:rsid w:val="006B3E31"/>
    <w:rsid w:val="006B57F9"/>
    <w:rsid w:val="006B6EEB"/>
    <w:rsid w:val="006E2D4B"/>
    <w:rsid w:val="006E6B78"/>
    <w:rsid w:val="006F0B95"/>
    <w:rsid w:val="006F0E0A"/>
    <w:rsid w:val="006F2BF7"/>
    <w:rsid w:val="006F6976"/>
    <w:rsid w:val="007206CD"/>
    <w:rsid w:val="00722A95"/>
    <w:rsid w:val="00732506"/>
    <w:rsid w:val="00736438"/>
    <w:rsid w:val="0074534D"/>
    <w:rsid w:val="007619F3"/>
    <w:rsid w:val="007728D8"/>
    <w:rsid w:val="007840B2"/>
    <w:rsid w:val="00785566"/>
    <w:rsid w:val="00787B6A"/>
    <w:rsid w:val="007936E3"/>
    <w:rsid w:val="007A4388"/>
    <w:rsid w:val="007A49C8"/>
    <w:rsid w:val="007A6756"/>
    <w:rsid w:val="007B3196"/>
    <w:rsid w:val="007B7A5F"/>
    <w:rsid w:val="007D0AD1"/>
    <w:rsid w:val="007E172C"/>
    <w:rsid w:val="007E3982"/>
    <w:rsid w:val="007F19CC"/>
    <w:rsid w:val="007F66EE"/>
    <w:rsid w:val="00801033"/>
    <w:rsid w:val="00812D17"/>
    <w:rsid w:val="00816216"/>
    <w:rsid w:val="0084406B"/>
    <w:rsid w:val="00852A23"/>
    <w:rsid w:val="008610DC"/>
    <w:rsid w:val="008651A1"/>
    <w:rsid w:val="00877294"/>
    <w:rsid w:val="0087734B"/>
    <w:rsid w:val="008C5DF7"/>
    <w:rsid w:val="008D189B"/>
    <w:rsid w:val="008D2674"/>
    <w:rsid w:val="008E1AC3"/>
    <w:rsid w:val="008E515C"/>
    <w:rsid w:val="008F0076"/>
    <w:rsid w:val="00900405"/>
    <w:rsid w:val="0090164F"/>
    <w:rsid w:val="00917973"/>
    <w:rsid w:val="009303FD"/>
    <w:rsid w:val="00932DCE"/>
    <w:rsid w:val="00946D24"/>
    <w:rsid w:val="00951714"/>
    <w:rsid w:val="00956A53"/>
    <w:rsid w:val="0096267E"/>
    <w:rsid w:val="00965440"/>
    <w:rsid w:val="00971254"/>
    <w:rsid w:val="00973662"/>
    <w:rsid w:val="009758FB"/>
    <w:rsid w:val="009A50A5"/>
    <w:rsid w:val="009C0BB0"/>
    <w:rsid w:val="009C4C97"/>
    <w:rsid w:val="009D5933"/>
    <w:rsid w:val="009F641D"/>
    <w:rsid w:val="00A0060E"/>
    <w:rsid w:val="00A01307"/>
    <w:rsid w:val="00A044A4"/>
    <w:rsid w:val="00A11426"/>
    <w:rsid w:val="00A14BF0"/>
    <w:rsid w:val="00A15609"/>
    <w:rsid w:val="00A15A6A"/>
    <w:rsid w:val="00A20CB7"/>
    <w:rsid w:val="00A37EE9"/>
    <w:rsid w:val="00A62DC2"/>
    <w:rsid w:val="00A8183E"/>
    <w:rsid w:val="00AB78C9"/>
    <w:rsid w:val="00AD1F05"/>
    <w:rsid w:val="00AD2B34"/>
    <w:rsid w:val="00AE3073"/>
    <w:rsid w:val="00AE6E5B"/>
    <w:rsid w:val="00AF15A0"/>
    <w:rsid w:val="00AF3069"/>
    <w:rsid w:val="00AF46F7"/>
    <w:rsid w:val="00AF4C39"/>
    <w:rsid w:val="00AF7585"/>
    <w:rsid w:val="00B02511"/>
    <w:rsid w:val="00B032A9"/>
    <w:rsid w:val="00B033AE"/>
    <w:rsid w:val="00B035DA"/>
    <w:rsid w:val="00B03B04"/>
    <w:rsid w:val="00B05AB5"/>
    <w:rsid w:val="00B0655D"/>
    <w:rsid w:val="00B10475"/>
    <w:rsid w:val="00B129D7"/>
    <w:rsid w:val="00B170D9"/>
    <w:rsid w:val="00B43CE5"/>
    <w:rsid w:val="00B6186B"/>
    <w:rsid w:val="00B67F3F"/>
    <w:rsid w:val="00B73449"/>
    <w:rsid w:val="00B75AF0"/>
    <w:rsid w:val="00B8388A"/>
    <w:rsid w:val="00BA7FDD"/>
    <w:rsid w:val="00BB5A70"/>
    <w:rsid w:val="00BB6B78"/>
    <w:rsid w:val="00BB7267"/>
    <w:rsid w:val="00BD3C5D"/>
    <w:rsid w:val="00BD768D"/>
    <w:rsid w:val="00BE78BA"/>
    <w:rsid w:val="00C02E37"/>
    <w:rsid w:val="00C249E5"/>
    <w:rsid w:val="00C270F2"/>
    <w:rsid w:val="00C466A9"/>
    <w:rsid w:val="00C60762"/>
    <w:rsid w:val="00C61F8E"/>
    <w:rsid w:val="00C71270"/>
    <w:rsid w:val="00C81E9C"/>
    <w:rsid w:val="00C84FCF"/>
    <w:rsid w:val="00C86075"/>
    <w:rsid w:val="00CA1A2F"/>
    <w:rsid w:val="00CA7EA2"/>
    <w:rsid w:val="00CB3F9E"/>
    <w:rsid w:val="00CC39FC"/>
    <w:rsid w:val="00CD11C3"/>
    <w:rsid w:val="00CD1946"/>
    <w:rsid w:val="00CD4438"/>
    <w:rsid w:val="00CD4DA5"/>
    <w:rsid w:val="00CE554A"/>
    <w:rsid w:val="00D01324"/>
    <w:rsid w:val="00D066FC"/>
    <w:rsid w:val="00D10A04"/>
    <w:rsid w:val="00D14E3E"/>
    <w:rsid w:val="00D173E0"/>
    <w:rsid w:val="00D269A4"/>
    <w:rsid w:val="00D32F40"/>
    <w:rsid w:val="00D41493"/>
    <w:rsid w:val="00D44EF9"/>
    <w:rsid w:val="00D66F50"/>
    <w:rsid w:val="00D71E54"/>
    <w:rsid w:val="00D73852"/>
    <w:rsid w:val="00D8178B"/>
    <w:rsid w:val="00D81DC0"/>
    <w:rsid w:val="00D84291"/>
    <w:rsid w:val="00DB215F"/>
    <w:rsid w:val="00DB246B"/>
    <w:rsid w:val="00DB361A"/>
    <w:rsid w:val="00DD2C34"/>
    <w:rsid w:val="00DE0F46"/>
    <w:rsid w:val="00E0664B"/>
    <w:rsid w:val="00E06E2C"/>
    <w:rsid w:val="00E1049F"/>
    <w:rsid w:val="00E13DFC"/>
    <w:rsid w:val="00E27063"/>
    <w:rsid w:val="00E30A26"/>
    <w:rsid w:val="00E34E29"/>
    <w:rsid w:val="00E443E0"/>
    <w:rsid w:val="00E448D9"/>
    <w:rsid w:val="00E61522"/>
    <w:rsid w:val="00E67EDB"/>
    <w:rsid w:val="00E83E4B"/>
    <w:rsid w:val="00EA7BE0"/>
    <w:rsid w:val="00ED1A0F"/>
    <w:rsid w:val="00ED1DC4"/>
    <w:rsid w:val="00ED7446"/>
    <w:rsid w:val="00EE1F9A"/>
    <w:rsid w:val="00EE422C"/>
    <w:rsid w:val="00EE7698"/>
    <w:rsid w:val="00EF1270"/>
    <w:rsid w:val="00F0192E"/>
    <w:rsid w:val="00F03432"/>
    <w:rsid w:val="00F239F6"/>
    <w:rsid w:val="00F31EDF"/>
    <w:rsid w:val="00F569FE"/>
    <w:rsid w:val="00F60FE1"/>
    <w:rsid w:val="00F65856"/>
    <w:rsid w:val="00F65E8C"/>
    <w:rsid w:val="00F84882"/>
    <w:rsid w:val="00F85DEA"/>
    <w:rsid w:val="00F93BFA"/>
    <w:rsid w:val="00FA6118"/>
    <w:rsid w:val="00FB0081"/>
    <w:rsid w:val="00FC5392"/>
    <w:rsid w:val="00FD1322"/>
    <w:rsid w:val="00FD1D95"/>
    <w:rsid w:val="00F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12CAB"/>
  <w15:chartTrackingRefBased/>
  <w15:docId w15:val="{34A800B0-0371-4E8B-886E-0695FA29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787B6A"/>
    <w:pPr>
      <w:spacing w:after="0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267E"/>
    <w:rPr>
      <w:color w:val="605E5C"/>
      <w:shd w:val="clear" w:color="auto" w:fill="E1DFDD"/>
    </w:rPr>
  </w:style>
  <w:style w:type="paragraph" w:customStyle="1" w:styleId="Default">
    <w:name w:val="Default"/>
    <w:rsid w:val="00A0060E"/>
    <w:pPr>
      <w:autoSpaceDE w:val="0"/>
      <w:autoSpaceDN w:val="0"/>
      <w:adjustRightInd w:val="0"/>
      <w:spacing w:after="0"/>
    </w:pPr>
    <w:rPr>
      <w:rFonts w:ascii="Cordia New" w:eastAsiaTheme="minorHAnsi" w:hAnsi="Cordia New" w:cs="Cordia New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3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1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7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asekha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2643-393D-4B4A-A306-7AF1A8AFF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644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Gunasekhar</dc:creator>
  <cp:keywords/>
  <cp:lastModifiedBy>Administrator</cp:lastModifiedBy>
  <cp:revision>74</cp:revision>
  <dcterms:created xsi:type="dcterms:W3CDTF">2019-07-22T03:44:00Z</dcterms:created>
  <dcterms:modified xsi:type="dcterms:W3CDTF">2019-09-19T14:25:00Z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-1393319817</vt:i4>
  </property>
</Properties>
</file>